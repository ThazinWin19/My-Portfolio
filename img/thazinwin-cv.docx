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60"/>
        <w:gridCol w:w="732"/>
        <w:gridCol w:w="6578"/>
      </w:tblGrid>
      <w:tr w:rsidR="001B2ABD" w14:paraId="7691FCB4" w14:textId="77777777" w:rsidTr="00FD6A8A">
        <w:trPr>
          <w:trHeight w:val="4630"/>
        </w:trPr>
        <w:tc>
          <w:tcPr>
            <w:tcW w:w="3660" w:type="dxa"/>
            <w:vAlign w:val="bottom"/>
          </w:tcPr>
          <w:p w14:paraId="0B37E368" w14:textId="08881529" w:rsidR="001B2ABD" w:rsidRDefault="00FB091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7A073C0" wp14:editId="28581675">
                  <wp:extent cx="1926104" cy="22570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19" cy="229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" w:type="dxa"/>
          </w:tcPr>
          <w:p w14:paraId="7A1BC61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78" w:type="dxa"/>
            <w:vAlign w:val="bottom"/>
          </w:tcPr>
          <w:p w14:paraId="168BAB90" w14:textId="556A498B" w:rsidR="001B2ABD" w:rsidRDefault="00702B44" w:rsidP="001B2ABD">
            <w:pPr>
              <w:pStyle w:val="Title"/>
            </w:pPr>
            <w:r>
              <w:t>THAZIN wIN</w:t>
            </w:r>
          </w:p>
          <w:p w14:paraId="07417E2B" w14:textId="4AD6A9FE" w:rsidR="001B2ABD" w:rsidRDefault="00702B44" w:rsidP="001B2ABD">
            <w:pPr>
              <w:pStyle w:val="Subtitle"/>
            </w:pPr>
            <w:r w:rsidRPr="00F21A4B">
              <w:rPr>
                <w:spacing w:val="27"/>
                <w:w w:val="100"/>
              </w:rPr>
              <w:t>Digital Artis</w:t>
            </w:r>
            <w:r w:rsidRPr="00F21A4B">
              <w:rPr>
                <w:spacing w:val="10"/>
                <w:w w:val="100"/>
              </w:rPr>
              <w:t>t</w:t>
            </w:r>
          </w:p>
        </w:tc>
      </w:tr>
      <w:tr w:rsidR="001B2ABD" w14:paraId="63E4DC2F" w14:textId="77777777" w:rsidTr="00FD6A8A">
        <w:trPr>
          <w:trHeight w:val="6740"/>
        </w:trPr>
        <w:tc>
          <w:tcPr>
            <w:tcW w:w="3660" w:type="dxa"/>
          </w:tcPr>
          <w:p w14:paraId="5998715C" w14:textId="08906C41" w:rsidR="001B2ABD" w:rsidRPr="006B0BD1" w:rsidRDefault="005B54FA" w:rsidP="00FB091C">
            <w:pPr>
              <w:pStyle w:val="Heading2"/>
              <w:rPr>
                <w:sz w:val="24"/>
                <w:szCs w:val="24"/>
              </w:rPr>
            </w:pPr>
            <w:r w:rsidRPr="006B0BD1">
              <w:rPr>
                <w:color w:val="548AB7" w:themeColor="accent1" w:themeShade="BF"/>
                <w:sz w:val="24"/>
                <w:szCs w:val="24"/>
              </w:rPr>
              <w:t>Personal Info</w:t>
            </w:r>
          </w:p>
          <w:p w14:paraId="2795BF26" w14:textId="511A6248" w:rsidR="005B54FA" w:rsidRPr="006B0BD1" w:rsidRDefault="005B54FA" w:rsidP="005B54FA">
            <w:pPr>
              <w:rPr>
                <w:sz w:val="20"/>
                <w:szCs w:val="20"/>
              </w:rPr>
            </w:pPr>
            <w:r w:rsidRPr="006B0BD1">
              <w:rPr>
                <w:b/>
                <w:bCs/>
                <w:sz w:val="20"/>
                <w:szCs w:val="20"/>
              </w:rPr>
              <w:t>Address</w:t>
            </w:r>
            <w:r w:rsidRPr="006B0BD1">
              <w:rPr>
                <w:sz w:val="20"/>
                <w:szCs w:val="20"/>
              </w:rPr>
              <w:t xml:space="preserve"> </w:t>
            </w:r>
            <w:r w:rsidR="00B65D1F" w:rsidRPr="006B0BD1">
              <w:rPr>
                <w:sz w:val="20"/>
                <w:szCs w:val="20"/>
              </w:rPr>
              <w:t>–</w:t>
            </w:r>
            <w:r w:rsidR="00D90266" w:rsidRPr="006B0BD1">
              <w:rPr>
                <w:sz w:val="20"/>
                <w:szCs w:val="20"/>
              </w:rPr>
              <w:t xml:space="preserve"> </w:t>
            </w:r>
            <w:proofErr w:type="spellStart"/>
            <w:r w:rsidR="00D90266" w:rsidRPr="006B0BD1">
              <w:rPr>
                <w:sz w:val="20"/>
                <w:szCs w:val="20"/>
              </w:rPr>
              <w:t>Zal</w:t>
            </w:r>
            <w:r w:rsidR="00B65D1F" w:rsidRPr="006B0BD1">
              <w:rPr>
                <w:sz w:val="20"/>
                <w:szCs w:val="20"/>
              </w:rPr>
              <w:t>o</w:t>
            </w:r>
            <w:r w:rsidR="00D90266" w:rsidRPr="006B0BD1">
              <w:rPr>
                <w:sz w:val="20"/>
                <w:szCs w:val="20"/>
              </w:rPr>
              <w:t>n</w:t>
            </w:r>
            <w:proofErr w:type="spellEnd"/>
            <w:r w:rsidR="00D90266" w:rsidRPr="006B0BD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D90266" w:rsidRPr="006B0BD1">
              <w:rPr>
                <w:sz w:val="20"/>
                <w:szCs w:val="20"/>
              </w:rPr>
              <w:t>Village,Dawei</w:t>
            </w:r>
            <w:proofErr w:type="spellEnd"/>
            <w:proofErr w:type="gramEnd"/>
            <w:r w:rsidR="00D90266" w:rsidRPr="006B0BD1">
              <w:rPr>
                <w:sz w:val="20"/>
                <w:szCs w:val="20"/>
              </w:rPr>
              <w:t xml:space="preserve"> </w:t>
            </w:r>
            <w:proofErr w:type="spellStart"/>
            <w:r w:rsidR="00D90266" w:rsidRPr="006B0BD1">
              <w:rPr>
                <w:sz w:val="20"/>
                <w:szCs w:val="20"/>
              </w:rPr>
              <w:t>Township,Tanintharyi</w:t>
            </w:r>
            <w:proofErr w:type="spellEnd"/>
          </w:p>
          <w:p w14:paraId="63B2817F" w14:textId="058AB534" w:rsidR="00D90266" w:rsidRPr="006B0BD1" w:rsidRDefault="00D90266" w:rsidP="005B54FA">
            <w:pPr>
              <w:rPr>
                <w:sz w:val="20"/>
                <w:szCs w:val="20"/>
              </w:rPr>
            </w:pPr>
          </w:p>
          <w:p w14:paraId="35564EBA" w14:textId="1FA942B0" w:rsidR="00D90266" w:rsidRPr="006B0BD1" w:rsidRDefault="00D90266" w:rsidP="005B54FA">
            <w:pPr>
              <w:rPr>
                <w:sz w:val="20"/>
                <w:szCs w:val="20"/>
              </w:rPr>
            </w:pPr>
            <w:proofErr w:type="spellStart"/>
            <w:r w:rsidRPr="006B0BD1">
              <w:rPr>
                <w:b/>
                <w:bCs/>
                <w:sz w:val="20"/>
                <w:szCs w:val="20"/>
              </w:rPr>
              <w:t>DateOfBirth</w:t>
            </w:r>
            <w:proofErr w:type="spellEnd"/>
            <w:r w:rsidR="00B65D1F" w:rsidRPr="006B0BD1">
              <w:rPr>
                <w:b/>
                <w:bCs/>
                <w:sz w:val="20"/>
                <w:szCs w:val="20"/>
              </w:rPr>
              <w:t xml:space="preserve"> </w:t>
            </w:r>
            <w:r w:rsidR="00B65D1F" w:rsidRPr="006B0BD1">
              <w:rPr>
                <w:sz w:val="20"/>
                <w:szCs w:val="20"/>
              </w:rPr>
              <w:t xml:space="preserve">– </w:t>
            </w:r>
            <w:r w:rsidRPr="006B0BD1">
              <w:rPr>
                <w:sz w:val="20"/>
                <w:szCs w:val="20"/>
              </w:rPr>
              <w:t>19. 1. 2001</w:t>
            </w:r>
          </w:p>
          <w:p w14:paraId="106BEBF4" w14:textId="478DE866" w:rsidR="00D90266" w:rsidRPr="006B0BD1" w:rsidRDefault="00D90266" w:rsidP="005B54FA">
            <w:pPr>
              <w:rPr>
                <w:sz w:val="20"/>
                <w:szCs w:val="20"/>
              </w:rPr>
            </w:pPr>
          </w:p>
          <w:p w14:paraId="4D79172D" w14:textId="7C394808" w:rsidR="00FB091C" w:rsidRPr="006B0BD1" w:rsidRDefault="00D90266" w:rsidP="005B54FA">
            <w:pPr>
              <w:rPr>
                <w:sz w:val="20"/>
                <w:szCs w:val="20"/>
              </w:rPr>
            </w:pPr>
            <w:r w:rsidRPr="006B0BD1">
              <w:rPr>
                <w:b/>
                <w:bCs/>
                <w:sz w:val="20"/>
                <w:szCs w:val="20"/>
              </w:rPr>
              <w:t>Gender</w:t>
            </w:r>
            <w:r w:rsidRPr="006B0BD1">
              <w:rPr>
                <w:sz w:val="20"/>
                <w:szCs w:val="20"/>
              </w:rPr>
              <w:t xml:space="preserve"> </w:t>
            </w:r>
            <w:r w:rsidR="00FB091C" w:rsidRPr="006B0BD1">
              <w:rPr>
                <w:sz w:val="20"/>
                <w:szCs w:val="20"/>
              </w:rPr>
              <w:t>–</w:t>
            </w:r>
            <w:r w:rsidRPr="006B0BD1">
              <w:rPr>
                <w:sz w:val="20"/>
                <w:szCs w:val="20"/>
              </w:rPr>
              <w:t xml:space="preserve"> Female</w:t>
            </w:r>
          </w:p>
          <w:p w14:paraId="42D9A4C0" w14:textId="059B3CD1" w:rsidR="00B65D1F" w:rsidRDefault="00B65D1F" w:rsidP="005B54FA"/>
          <w:p w14:paraId="6842B25D" w14:textId="77777777" w:rsidR="00036450" w:rsidRDefault="00036450" w:rsidP="00036450"/>
          <w:p w14:paraId="61C18980" w14:textId="2F78CCE8" w:rsidR="00036450" w:rsidRPr="006B0BD1" w:rsidRDefault="00FB091C" w:rsidP="00FB091C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 w:rsidRPr="006B0BD1">
              <w:rPr>
                <w:color w:val="548AB7" w:themeColor="accent1" w:themeShade="BF"/>
                <w:sz w:val="24"/>
                <w:szCs w:val="24"/>
              </w:rPr>
              <w:t>CONTACT</w:t>
            </w:r>
            <w:r w:rsidR="00B65D1F" w:rsidRPr="006B0BD1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6217B09340B2462A85A6E03077EF35C1"/>
              </w:placeholder>
              <w:temporary/>
              <w:showingPlcHdr/>
              <w15:appearance w15:val="hidden"/>
            </w:sdtPr>
            <w:sdtEndPr/>
            <w:sdtContent>
              <w:p w14:paraId="58C4ED08" w14:textId="77777777" w:rsidR="004D3011" w:rsidRPr="006B0BD1" w:rsidRDefault="004D3011" w:rsidP="004D3011">
                <w:pPr>
                  <w:rPr>
                    <w:sz w:val="20"/>
                    <w:szCs w:val="20"/>
                  </w:rPr>
                </w:pPr>
                <w:r w:rsidRPr="006B0BD1">
                  <w:rPr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 w14:paraId="15C63D93" w14:textId="4E4C4525" w:rsidR="004D3011" w:rsidRPr="00134CEC" w:rsidRDefault="006B0BD1" w:rsidP="004D3011">
            <w:pPr>
              <w:rPr>
                <w:color w:val="000000" w:themeColor="text1"/>
                <w:sz w:val="20"/>
                <w:szCs w:val="20"/>
              </w:rPr>
            </w:pPr>
            <w:r w:rsidRPr="00134CEC">
              <w:rPr>
                <w:color w:val="000000" w:themeColor="text1"/>
                <w:sz w:val="20"/>
                <w:szCs w:val="20"/>
              </w:rPr>
              <w:t>09-</w:t>
            </w:r>
            <w:r w:rsidR="00134CEC" w:rsidRPr="00134CEC">
              <w:rPr>
                <w:color w:val="000000" w:themeColor="text1"/>
                <w:sz w:val="20"/>
                <w:szCs w:val="20"/>
              </w:rPr>
              <w:t>7</w:t>
            </w:r>
            <w:r w:rsidRPr="00134CEC">
              <w:rPr>
                <w:color w:val="000000" w:themeColor="text1"/>
                <w:sz w:val="20"/>
                <w:szCs w:val="20"/>
              </w:rPr>
              <w:t>60829868</w:t>
            </w:r>
          </w:p>
          <w:p w14:paraId="7134F8EE" w14:textId="77777777" w:rsidR="004D3011" w:rsidRPr="006B0BD1" w:rsidRDefault="004D3011" w:rsidP="004D3011">
            <w:pPr>
              <w:rPr>
                <w:sz w:val="20"/>
                <w:szCs w:val="20"/>
              </w:rPr>
            </w:pPr>
          </w:p>
          <w:p w14:paraId="05390B9D" w14:textId="787F49D8" w:rsidR="0044646B" w:rsidRPr="006B0BD1" w:rsidRDefault="0044646B" w:rsidP="004D3011">
            <w:pPr>
              <w:rPr>
                <w:sz w:val="20"/>
                <w:szCs w:val="20"/>
              </w:rPr>
            </w:pPr>
            <w:r w:rsidRPr="006B0BD1">
              <w:rPr>
                <w:b/>
                <w:bCs/>
                <w:sz w:val="20"/>
                <w:szCs w:val="20"/>
              </w:rPr>
              <w:t>LINKEDIN</w:t>
            </w:r>
            <w:r w:rsidRPr="006B0BD1">
              <w:rPr>
                <w:sz w:val="20"/>
                <w:szCs w:val="20"/>
              </w:rPr>
              <w:t>:</w:t>
            </w:r>
          </w:p>
          <w:p w14:paraId="39C1D0E3" w14:textId="6A5D932B" w:rsidR="004D3011" w:rsidRPr="0050041C" w:rsidRDefault="0044646B" w:rsidP="004D3011">
            <w:pPr>
              <w:rPr>
                <w:color w:val="002060"/>
                <w:sz w:val="20"/>
                <w:szCs w:val="20"/>
                <w:u w:val="single" w:color="002060"/>
              </w:rPr>
            </w:pPr>
            <w:r w:rsidRPr="0050041C">
              <w:rPr>
                <w:color w:val="002060"/>
                <w:sz w:val="20"/>
                <w:szCs w:val="20"/>
                <w:u w:val="single" w:color="002060"/>
              </w:rPr>
              <w:t>https://www.linkedin.com/in/thazin-win-23b034216</w:t>
            </w:r>
          </w:p>
          <w:p w14:paraId="5B775FD7" w14:textId="77777777" w:rsidR="004D3011" w:rsidRPr="0050041C" w:rsidRDefault="004D3011" w:rsidP="004D3011">
            <w:pPr>
              <w:rPr>
                <w:color w:val="002060"/>
                <w:sz w:val="20"/>
                <w:szCs w:val="20"/>
                <w:u w:color="00206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806CCC5CB46A4DDDA5D0D61BABCB5CBE"/>
              </w:placeholder>
              <w:temporary/>
              <w:showingPlcHdr/>
              <w15:appearance w15:val="hidden"/>
            </w:sdtPr>
            <w:sdtEndPr/>
            <w:sdtContent>
              <w:p w14:paraId="0DA4B0F9" w14:textId="77777777" w:rsidR="004D3011" w:rsidRPr="006B0BD1" w:rsidRDefault="004D3011" w:rsidP="004D3011">
                <w:pPr>
                  <w:rPr>
                    <w:sz w:val="20"/>
                    <w:szCs w:val="20"/>
                  </w:rPr>
                </w:pPr>
                <w:r w:rsidRPr="006B0BD1">
                  <w:rPr>
                    <w:b/>
                    <w:bCs/>
                    <w:sz w:val="20"/>
                    <w:szCs w:val="20"/>
                  </w:rPr>
                  <w:t>EMAIL:</w:t>
                </w:r>
              </w:p>
            </w:sdtContent>
          </w:sdt>
          <w:p w14:paraId="0225E939" w14:textId="3EE21741" w:rsidR="00036450" w:rsidRPr="0050041C" w:rsidRDefault="00580AA8" w:rsidP="004D3011">
            <w:pPr>
              <w:rPr>
                <w:i/>
                <w:iCs/>
                <w:color w:val="002060"/>
                <w:sz w:val="20"/>
                <w:szCs w:val="20"/>
                <w:u w:val="single" w:color="C00000"/>
              </w:rPr>
            </w:pPr>
            <w:hyperlink r:id="rId12" w:history="1">
              <w:r w:rsidR="00FB091C" w:rsidRPr="0050041C">
                <w:rPr>
                  <w:rStyle w:val="Hyperlink"/>
                  <w:i/>
                  <w:iCs/>
                  <w:color w:val="002060"/>
                  <w:sz w:val="20"/>
                  <w:szCs w:val="20"/>
                </w:rPr>
                <w:t>thazinwin232018@gmail.com</w:t>
              </w:r>
            </w:hyperlink>
          </w:p>
          <w:p w14:paraId="02A2DEE6" w14:textId="3D4DDF91" w:rsidR="00910EA0" w:rsidRPr="006B0BD1" w:rsidRDefault="00910EA0" w:rsidP="004D3011">
            <w:pPr>
              <w:rPr>
                <w:i/>
                <w:iCs/>
                <w:sz w:val="20"/>
                <w:szCs w:val="20"/>
                <w:u w:val="single" w:color="C00000"/>
              </w:rPr>
            </w:pPr>
          </w:p>
          <w:p w14:paraId="6F86987D" w14:textId="7C91787F" w:rsidR="00910EA0" w:rsidRPr="006B0BD1" w:rsidRDefault="009470F6" w:rsidP="004D3011">
            <w:pPr>
              <w:rPr>
                <w:b/>
                <w:bCs/>
                <w:sz w:val="20"/>
                <w:szCs w:val="20"/>
              </w:rPr>
            </w:pPr>
            <w:r w:rsidRPr="006B0BD1">
              <w:rPr>
                <w:b/>
                <w:bCs/>
                <w:sz w:val="20"/>
                <w:szCs w:val="20"/>
              </w:rPr>
              <w:t>FACEBOOK:</w:t>
            </w:r>
          </w:p>
          <w:p w14:paraId="73C8A548" w14:textId="14BF4562" w:rsidR="009470F6" w:rsidRPr="0050041C" w:rsidRDefault="009470F6" w:rsidP="004D3011">
            <w:pPr>
              <w:rPr>
                <w:i/>
                <w:iCs/>
                <w:color w:val="002060"/>
                <w:sz w:val="20"/>
                <w:szCs w:val="20"/>
                <w:u w:val="single"/>
              </w:rPr>
            </w:pPr>
            <w:r w:rsidRPr="0050041C">
              <w:rPr>
                <w:i/>
                <w:iCs/>
                <w:color w:val="002060"/>
                <w:sz w:val="20"/>
                <w:szCs w:val="20"/>
                <w:u w:val="single"/>
              </w:rPr>
              <w:t>https://www.facebook.com/heliumart20</w:t>
            </w:r>
          </w:p>
          <w:p w14:paraId="4F16E7C3" w14:textId="77777777" w:rsidR="00FB091C" w:rsidRPr="0044646B" w:rsidRDefault="00FB091C" w:rsidP="004D3011">
            <w:pPr>
              <w:rPr>
                <w:rStyle w:val="Hyperlink"/>
                <w:i/>
                <w:iCs/>
                <w:u w:color="C00000"/>
              </w:rPr>
            </w:pPr>
          </w:p>
          <w:p w14:paraId="67AC592F" w14:textId="15B670FD" w:rsidR="004D3011" w:rsidRPr="006B0BD1" w:rsidRDefault="0044646B" w:rsidP="00FB091C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 w:rsidRPr="006B0BD1">
              <w:rPr>
                <w:color w:val="548AB7" w:themeColor="accent1" w:themeShade="BF"/>
                <w:sz w:val="24"/>
                <w:szCs w:val="24"/>
              </w:rPr>
              <w:t>Ho</w:t>
            </w:r>
            <w:r w:rsidR="005141C9">
              <w:rPr>
                <w:color w:val="548AB7" w:themeColor="accent1" w:themeShade="BF"/>
                <w:sz w:val="24"/>
                <w:szCs w:val="24"/>
              </w:rPr>
              <w:t>b</w:t>
            </w:r>
            <w:r w:rsidRPr="006B0BD1">
              <w:rPr>
                <w:color w:val="548AB7" w:themeColor="accent1" w:themeShade="BF"/>
                <w:sz w:val="24"/>
                <w:szCs w:val="24"/>
              </w:rPr>
              <w:t>bies</w:t>
            </w:r>
          </w:p>
          <w:p w14:paraId="43607180" w14:textId="0D5EDE31" w:rsidR="0044646B" w:rsidRPr="006B0BD1" w:rsidRDefault="0044646B" w:rsidP="0044646B">
            <w:pPr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>Web Developer</w:t>
            </w:r>
          </w:p>
          <w:p w14:paraId="5EE2A9CB" w14:textId="16F8BFC2" w:rsidR="00FD6A8A" w:rsidRPr="006B0BD1" w:rsidRDefault="0044646B" w:rsidP="0044646B">
            <w:pPr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>Digital Artist</w:t>
            </w:r>
          </w:p>
          <w:p w14:paraId="5FE134A4" w14:textId="585B3A8D" w:rsidR="00910EA0" w:rsidRDefault="00910EA0" w:rsidP="0044646B">
            <w:r w:rsidRPr="006B0BD1">
              <w:rPr>
                <w:sz w:val="20"/>
                <w:szCs w:val="20"/>
              </w:rPr>
              <w:t>Animator</w:t>
            </w:r>
          </w:p>
          <w:p w14:paraId="370BEB1C" w14:textId="77777777" w:rsidR="00910EA0" w:rsidRDefault="00910EA0" w:rsidP="0044646B"/>
          <w:p w14:paraId="749D78DC" w14:textId="5F47671D" w:rsidR="00FD6A8A" w:rsidRPr="00FD6A8A" w:rsidRDefault="00FD6A8A" w:rsidP="00910EA0">
            <w:pPr>
              <w:pStyle w:val="Heading1"/>
            </w:pPr>
          </w:p>
        </w:tc>
        <w:tc>
          <w:tcPr>
            <w:tcW w:w="732" w:type="dxa"/>
          </w:tcPr>
          <w:p w14:paraId="583295E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78" w:type="dxa"/>
          </w:tcPr>
          <w:p w14:paraId="39CCD8FB" w14:textId="77777777" w:rsidR="00F21A4B" w:rsidRPr="00F21A4B" w:rsidRDefault="00F21A4B" w:rsidP="00F21A4B"/>
          <w:sdt>
            <w:sdtPr>
              <w:id w:val="1049110328"/>
              <w:placeholder>
                <w:docPart w:val="72D59635E56E4CD29469343DD2A5EED9"/>
              </w:placeholder>
              <w:temporary/>
              <w:showingPlcHdr/>
              <w15:appearance w15:val="hidden"/>
            </w:sdtPr>
            <w:sdtContent>
              <w:p w14:paraId="68081D84" w14:textId="77777777" w:rsidR="00F21A4B" w:rsidRDefault="00F21A4B" w:rsidP="00F21A4B">
                <w:pPr>
                  <w:pStyle w:val="Heading2"/>
                </w:pPr>
                <w:r w:rsidRPr="006B0BD1">
                  <w:rPr>
                    <w:color w:val="548AB7" w:themeColor="accent1" w:themeShade="BF"/>
                    <w:sz w:val="24"/>
                    <w:szCs w:val="24"/>
                  </w:rPr>
                  <w:t>EDUCATION</w:t>
                </w:r>
              </w:p>
            </w:sdtContent>
          </w:sdt>
          <w:p w14:paraId="1A6137FB" w14:textId="77777777" w:rsidR="00F21A4B" w:rsidRPr="006B0BD1" w:rsidRDefault="00F21A4B" w:rsidP="00F21A4B">
            <w:pPr>
              <w:pStyle w:val="Heading4"/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>University of Computer Studies, Yangon</w:t>
            </w:r>
          </w:p>
          <w:p w14:paraId="4DA2579E" w14:textId="0A0E5579" w:rsidR="00F21A4B" w:rsidRDefault="00F21A4B" w:rsidP="00F21A4B">
            <w:pPr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>Third Year Student [2017 -2020</w:t>
            </w:r>
          </w:p>
          <w:p w14:paraId="62F1BA2D" w14:textId="77777777" w:rsidR="00F21A4B" w:rsidRDefault="00F21A4B" w:rsidP="00F21A4B"/>
          <w:p w14:paraId="7A50AD47" w14:textId="4859B5D9" w:rsidR="00036450" w:rsidRPr="006B0BD1" w:rsidRDefault="00860971" w:rsidP="00B65D1F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 w:rsidRPr="006B0BD1">
              <w:rPr>
                <w:color w:val="548AB7" w:themeColor="accent1" w:themeShade="BF"/>
                <w:sz w:val="24"/>
                <w:szCs w:val="24"/>
              </w:rPr>
              <w:t>SKILLS</w:t>
            </w:r>
          </w:p>
          <w:p w14:paraId="34A2304E" w14:textId="62BEDDB9" w:rsidR="00B65D1F" w:rsidRPr="006B0BD1" w:rsidRDefault="00B65D1F" w:rsidP="00B65D1F">
            <w:pPr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 xml:space="preserve">Web Designing          </w:t>
            </w:r>
            <w:r w:rsidR="009C382F" w:rsidRPr="006B0BD1">
              <w:rPr>
                <w:sz w:val="20"/>
                <w:szCs w:val="20"/>
              </w:rPr>
              <w:t xml:space="preserve"> </w:t>
            </w:r>
            <w:r w:rsidRPr="006B0BD1">
              <w:rPr>
                <w:sz w:val="20"/>
                <w:szCs w:val="20"/>
              </w:rPr>
              <w:t xml:space="preserve">    HTML,</w:t>
            </w:r>
            <w:r w:rsidR="009C382F" w:rsidRPr="006B0BD1">
              <w:rPr>
                <w:sz w:val="20"/>
                <w:szCs w:val="20"/>
              </w:rPr>
              <w:t xml:space="preserve"> </w:t>
            </w:r>
            <w:r w:rsidRPr="006B0BD1">
              <w:rPr>
                <w:sz w:val="20"/>
                <w:szCs w:val="20"/>
              </w:rPr>
              <w:t>CSS,</w:t>
            </w:r>
            <w:r w:rsidR="009C382F" w:rsidRPr="006B0BD1">
              <w:rPr>
                <w:sz w:val="20"/>
                <w:szCs w:val="20"/>
              </w:rPr>
              <w:t xml:space="preserve"> </w:t>
            </w:r>
            <w:proofErr w:type="spellStart"/>
            <w:r w:rsidRPr="006B0BD1">
              <w:rPr>
                <w:sz w:val="20"/>
                <w:szCs w:val="20"/>
              </w:rPr>
              <w:t>Javascript</w:t>
            </w:r>
            <w:proofErr w:type="spellEnd"/>
          </w:p>
          <w:p w14:paraId="559DA1BD" w14:textId="0158BEBD" w:rsidR="00B65D1F" w:rsidRPr="006B0BD1" w:rsidRDefault="00B65D1F" w:rsidP="00B65D1F">
            <w:pPr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 xml:space="preserve">Drawing                      </w:t>
            </w:r>
            <w:r w:rsidR="009C382F" w:rsidRPr="006B0BD1">
              <w:rPr>
                <w:sz w:val="20"/>
                <w:szCs w:val="20"/>
              </w:rPr>
              <w:t xml:space="preserve">  </w:t>
            </w:r>
            <w:r w:rsidRPr="006B0BD1">
              <w:rPr>
                <w:sz w:val="20"/>
                <w:szCs w:val="20"/>
              </w:rPr>
              <w:t xml:space="preserve">   </w:t>
            </w:r>
            <w:proofErr w:type="spellStart"/>
            <w:r w:rsidR="009C382F" w:rsidRPr="006B0BD1">
              <w:rPr>
                <w:sz w:val="20"/>
                <w:szCs w:val="20"/>
              </w:rPr>
              <w:t>Ibispaintx</w:t>
            </w:r>
            <w:proofErr w:type="spellEnd"/>
          </w:p>
          <w:p w14:paraId="404A52E7" w14:textId="4FDCC002" w:rsidR="009C382F" w:rsidRPr="006B0BD1" w:rsidRDefault="009C382F" w:rsidP="00B65D1F">
            <w:pPr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>Graphic Design              Photoshop, Adobe illustrator</w:t>
            </w:r>
          </w:p>
          <w:p w14:paraId="3428E1A1" w14:textId="277CEC96" w:rsidR="009C382F" w:rsidRDefault="009C382F" w:rsidP="00B65D1F">
            <w:pPr>
              <w:rPr>
                <w:sz w:val="20"/>
                <w:szCs w:val="20"/>
              </w:rPr>
            </w:pPr>
            <w:r w:rsidRPr="006B0BD1">
              <w:rPr>
                <w:sz w:val="20"/>
                <w:szCs w:val="20"/>
              </w:rPr>
              <w:t xml:space="preserve">Microsoft                          </w:t>
            </w:r>
            <w:proofErr w:type="gramStart"/>
            <w:r w:rsidRPr="006B0BD1">
              <w:rPr>
                <w:sz w:val="20"/>
                <w:szCs w:val="20"/>
              </w:rPr>
              <w:t>Word ,</w:t>
            </w:r>
            <w:proofErr w:type="gramEnd"/>
            <w:r w:rsidRPr="006B0BD1">
              <w:rPr>
                <w:sz w:val="20"/>
                <w:szCs w:val="20"/>
              </w:rPr>
              <w:t xml:space="preserve"> </w:t>
            </w:r>
            <w:proofErr w:type="spellStart"/>
            <w:r w:rsidRPr="006B0BD1">
              <w:rPr>
                <w:sz w:val="20"/>
                <w:szCs w:val="20"/>
              </w:rPr>
              <w:t>Powerpoint</w:t>
            </w:r>
            <w:proofErr w:type="spellEnd"/>
          </w:p>
          <w:p w14:paraId="66FDEAD5" w14:textId="77777777" w:rsidR="00F44B1D" w:rsidRPr="006B0BD1" w:rsidRDefault="00F44B1D" w:rsidP="00B65D1F">
            <w:pPr>
              <w:rPr>
                <w:sz w:val="20"/>
                <w:szCs w:val="20"/>
              </w:rPr>
            </w:pPr>
          </w:p>
          <w:p w14:paraId="14C90908" w14:textId="5BDECC27" w:rsidR="00F44B1D" w:rsidRDefault="00F44B1D" w:rsidP="00F44B1D">
            <w:pPr>
              <w:pStyle w:val="Heading2"/>
              <w:rPr>
                <w:color w:val="548AB7" w:themeColor="accent1" w:themeShade="BF"/>
                <w:sz w:val="24"/>
                <w:szCs w:val="28"/>
              </w:rPr>
            </w:pPr>
            <w:r>
              <w:rPr>
                <w:color w:val="548AB7" w:themeColor="accent1" w:themeShade="BF"/>
                <w:sz w:val="24"/>
                <w:szCs w:val="28"/>
              </w:rPr>
              <w:t>certificates</w:t>
            </w:r>
          </w:p>
          <w:p w14:paraId="0D4AC8D7" w14:textId="77777777" w:rsidR="0050041C" w:rsidRPr="0050041C" w:rsidRDefault="0050041C" w:rsidP="0050041C"/>
          <w:p w14:paraId="4FAC38C4" w14:textId="3E0A28E6" w:rsidR="00F44B1D" w:rsidRPr="0050041C" w:rsidRDefault="0050041C" w:rsidP="0050041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41C">
              <w:rPr>
                <w:sz w:val="20"/>
                <w:szCs w:val="20"/>
              </w:rPr>
              <w:t>Certificate of Practical A+ at INFRANET TRA</w:t>
            </w:r>
            <w:r w:rsidR="0035098C">
              <w:rPr>
                <w:sz w:val="20"/>
                <w:szCs w:val="20"/>
              </w:rPr>
              <w:t>I</w:t>
            </w:r>
            <w:r w:rsidRPr="0050041C">
              <w:rPr>
                <w:sz w:val="20"/>
                <w:szCs w:val="20"/>
              </w:rPr>
              <w:t>NING CENTER</w:t>
            </w:r>
          </w:p>
          <w:p w14:paraId="6CCBD604" w14:textId="62DE4BF7" w:rsidR="0050041C" w:rsidRDefault="0050041C" w:rsidP="00F44B1D">
            <w:pPr>
              <w:rPr>
                <w:sz w:val="20"/>
                <w:szCs w:val="20"/>
              </w:rPr>
            </w:pPr>
          </w:p>
          <w:p w14:paraId="05152DF5" w14:textId="44AA8D65" w:rsidR="0050041C" w:rsidRPr="0050041C" w:rsidRDefault="0050041C" w:rsidP="0050041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41C">
              <w:rPr>
                <w:sz w:val="20"/>
                <w:szCs w:val="20"/>
              </w:rPr>
              <w:t>As a volunteer at UCSY IT Camp 2019</w:t>
            </w:r>
          </w:p>
          <w:p w14:paraId="0BAF6653" w14:textId="62F53C0B" w:rsidR="0050041C" w:rsidRDefault="0050041C" w:rsidP="00F44B1D">
            <w:pPr>
              <w:rPr>
                <w:sz w:val="20"/>
                <w:szCs w:val="20"/>
              </w:rPr>
            </w:pPr>
          </w:p>
          <w:p w14:paraId="750D4D2E" w14:textId="2656DA89" w:rsidR="0050041C" w:rsidRPr="0050041C" w:rsidRDefault="0050041C" w:rsidP="0050041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41C">
              <w:rPr>
                <w:sz w:val="20"/>
                <w:szCs w:val="20"/>
              </w:rPr>
              <w:t>As an artist at UCSY LITERATURE AND ART SHOW 2018</w:t>
            </w:r>
          </w:p>
          <w:p w14:paraId="6D0A849F" w14:textId="478ECA36" w:rsidR="0050041C" w:rsidRDefault="0050041C" w:rsidP="00F44B1D">
            <w:pPr>
              <w:rPr>
                <w:sz w:val="20"/>
                <w:szCs w:val="20"/>
              </w:rPr>
            </w:pPr>
          </w:p>
          <w:p w14:paraId="4BF05C99" w14:textId="1FFAF382" w:rsidR="0050041C" w:rsidRPr="0050041C" w:rsidRDefault="0050041C" w:rsidP="0050041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41C">
              <w:rPr>
                <w:sz w:val="20"/>
                <w:szCs w:val="20"/>
              </w:rPr>
              <w:t>As a volunteer at UCSY LITERATURE AND ART SHOW 2019</w:t>
            </w:r>
          </w:p>
          <w:p w14:paraId="6CCF06CB" w14:textId="5D448874" w:rsidR="0050041C" w:rsidRDefault="0050041C" w:rsidP="00F44B1D">
            <w:pPr>
              <w:rPr>
                <w:sz w:val="20"/>
                <w:szCs w:val="20"/>
              </w:rPr>
            </w:pPr>
          </w:p>
          <w:p w14:paraId="29339F30" w14:textId="2DF99BE8" w:rsidR="0050041C" w:rsidRPr="0050041C" w:rsidRDefault="0050041C" w:rsidP="0050041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0041C">
              <w:rPr>
                <w:sz w:val="20"/>
                <w:szCs w:val="20"/>
              </w:rPr>
              <w:t>As a volunteer at UCSY FRESHER WELCOME 2019</w:t>
            </w:r>
          </w:p>
          <w:p w14:paraId="4EDF3443" w14:textId="1C4BB5B2" w:rsidR="00036450" w:rsidRPr="00134CEC" w:rsidRDefault="00036450" w:rsidP="004D3011">
            <w:pPr>
              <w:rPr>
                <w:color w:val="FFFFFF" w:themeColor="background1"/>
                <w:sz w:val="20"/>
                <w:szCs w:val="20"/>
                <w:vertAlign w:val="subscript"/>
              </w:rPr>
            </w:pPr>
          </w:p>
        </w:tc>
      </w:tr>
    </w:tbl>
    <w:p w14:paraId="1186B344" w14:textId="54B6FA69" w:rsidR="00FD6A8A" w:rsidRDefault="009470F6" w:rsidP="00FD6A8A">
      <w:pPr>
        <w:pStyle w:val="NoSpacing"/>
      </w:pPr>
      <w:r>
        <w:softHyphen/>
      </w:r>
      <w:r>
        <w:softHyphen/>
      </w:r>
      <w:r>
        <w:softHyphen/>
      </w:r>
    </w:p>
    <w:sectPr w:rsidR="00FD6A8A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5C62" w14:textId="77777777" w:rsidR="00580AA8" w:rsidRDefault="00580AA8" w:rsidP="000C45FF">
      <w:r>
        <w:separator/>
      </w:r>
    </w:p>
  </w:endnote>
  <w:endnote w:type="continuationSeparator" w:id="0">
    <w:p w14:paraId="769A1383" w14:textId="77777777" w:rsidR="00580AA8" w:rsidRDefault="00580AA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1FBA" w14:textId="77777777" w:rsidR="00580AA8" w:rsidRDefault="00580AA8" w:rsidP="000C45FF">
      <w:r>
        <w:separator/>
      </w:r>
    </w:p>
  </w:footnote>
  <w:footnote w:type="continuationSeparator" w:id="0">
    <w:p w14:paraId="22C7D438" w14:textId="77777777" w:rsidR="00580AA8" w:rsidRDefault="00580AA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2C2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783425" wp14:editId="0375499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B5F79"/>
    <w:multiLevelType w:val="hybridMultilevel"/>
    <w:tmpl w:val="DA22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44"/>
    <w:rsid w:val="00036450"/>
    <w:rsid w:val="00094499"/>
    <w:rsid w:val="000C45FF"/>
    <w:rsid w:val="000E3FD1"/>
    <w:rsid w:val="00112054"/>
    <w:rsid w:val="00134CEC"/>
    <w:rsid w:val="001525E1"/>
    <w:rsid w:val="00180329"/>
    <w:rsid w:val="0019001F"/>
    <w:rsid w:val="001A2F17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5098C"/>
    <w:rsid w:val="003535F9"/>
    <w:rsid w:val="0037121F"/>
    <w:rsid w:val="003A6B7D"/>
    <w:rsid w:val="003B06CA"/>
    <w:rsid w:val="004071FC"/>
    <w:rsid w:val="00445947"/>
    <w:rsid w:val="0044646B"/>
    <w:rsid w:val="00477B2D"/>
    <w:rsid w:val="004813B3"/>
    <w:rsid w:val="00496591"/>
    <w:rsid w:val="004C63E4"/>
    <w:rsid w:val="004D3011"/>
    <w:rsid w:val="0050041C"/>
    <w:rsid w:val="005141C9"/>
    <w:rsid w:val="005262AC"/>
    <w:rsid w:val="00580AA8"/>
    <w:rsid w:val="005B54FA"/>
    <w:rsid w:val="005E39D5"/>
    <w:rsid w:val="00600670"/>
    <w:rsid w:val="0062123A"/>
    <w:rsid w:val="00646E75"/>
    <w:rsid w:val="006771D0"/>
    <w:rsid w:val="006B0BD1"/>
    <w:rsid w:val="00702B44"/>
    <w:rsid w:val="00715FCB"/>
    <w:rsid w:val="00742429"/>
    <w:rsid w:val="00743101"/>
    <w:rsid w:val="007775E1"/>
    <w:rsid w:val="007867A0"/>
    <w:rsid w:val="007927F5"/>
    <w:rsid w:val="007C5170"/>
    <w:rsid w:val="00802CA0"/>
    <w:rsid w:val="00860971"/>
    <w:rsid w:val="00910EA0"/>
    <w:rsid w:val="009260CD"/>
    <w:rsid w:val="009470F6"/>
    <w:rsid w:val="00952C25"/>
    <w:rsid w:val="009C382F"/>
    <w:rsid w:val="00A2118D"/>
    <w:rsid w:val="00AD76E2"/>
    <w:rsid w:val="00B20152"/>
    <w:rsid w:val="00B359E4"/>
    <w:rsid w:val="00B57D98"/>
    <w:rsid w:val="00B65D1F"/>
    <w:rsid w:val="00B70850"/>
    <w:rsid w:val="00C066B6"/>
    <w:rsid w:val="00C37BA1"/>
    <w:rsid w:val="00C44032"/>
    <w:rsid w:val="00C4674C"/>
    <w:rsid w:val="00C506CF"/>
    <w:rsid w:val="00C72BED"/>
    <w:rsid w:val="00C9578B"/>
    <w:rsid w:val="00CB0055"/>
    <w:rsid w:val="00D2522B"/>
    <w:rsid w:val="00D422DE"/>
    <w:rsid w:val="00D5459D"/>
    <w:rsid w:val="00D90266"/>
    <w:rsid w:val="00DA1F4D"/>
    <w:rsid w:val="00DD172A"/>
    <w:rsid w:val="00E25A26"/>
    <w:rsid w:val="00E4381A"/>
    <w:rsid w:val="00E55D74"/>
    <w:rsid w:val="00E83F15"/>
    <w:rsid w:val="00F21A4B"/>
    <w:rsid w:val="00F44B1D"/>
    <w:rsid w:val="00F60274"/>
    <w:rsid w:val="00F77FB9"/>
    <w:rsid w:val="00FB068F"/>
    <w:rsid w:val="00FB091C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E5F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FD6A8A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00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hazinwin232018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776378B6-AA3C-431C-8DB0-090F217D8BD3%7d\%7bA2E1D118-1023-473F-8EE9-59785CF1FF0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17B09340B2462A85A6E03077EF3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17415-217D-49C1-AE8B-07001AD31E83}"/>
      </w:docPartPr>
      <w:docPartBody>
        <w:p w:rsidR="008A4A7B" w:rsidRDefault="00CA0AD4">
          <w:pPr>
            <w:pStyle w:val="6217B09340B2462A85A6E03077EF35C1"/>
          </w:pPr>
          <w:r w:rsidRPr="004D3011">
            <w:t>PHONE:</w:t>
          </w:r>
        </w:p>
      </w:docPartBody>
    </w:docPart>
    <w:docPart>
      <w:docPartPr>
        <w:name w:val="806CCC5CB46A4DDDA5D0D61BABCB5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4C5F7-4014-482C-B7EE-A5B689B1901F}"/>
      </w:docPartPr>
      <w:docPartBody>
        <w:p w:rsidR="008A4A7B" w:rsidRDefault="00CA0AD4">
          <w:pPr>
            <w:pStyle w:val="806CCC5CB46A4DDDA5D0D61BABCB5CBE"/>
          </w:pPr>
          <w:r w:rsidRPr="004D3011">
            <w:t>EMAIL:</w:t>
          </w:r>
        </w:p>
      </w:docPartBody>
    </w:docPart>
    <w:docPart>
      <w:docPartPr>
        <w:name w:val="72D59635E56E4CD29469343DD2A5E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A1008-C094-4914-BF9E-283579020A07}"/>
      </w:docPartPr>
      <w:docPartBody>
        <w:p w:rsidR="00000000" w:rsidRDefault="006436B2" w:rsidP="006436B2">
          <w:pPr>
            <w:pStyle w:val="72D59635E56E4CD29469343DD2A5EED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A6"/>
    <w:rsid w:val="003014F4"/>
    <w:rsid w:val="006436B2"/>
    <w:rsid w:val="008A1CA6"/>
    <w:rsid w:val="008A4A7B"/>
    <w:rsid w:val="008C631E"/>
    <w:rsid w:val="00CA0AD4"/>
    <w:rsid w:val="00E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17B09340B2462A85A6E03077EF35C1">
    <w:name w:val="6217B09340B2462A85A6E03077EF35C1"/>
  </w:style>
  <w:style w:type="paragraph" w:customStyle="1" w:styleId="806CCC5CB46A4DDDA5D0D61BABCB5CBE">
    <w:name w:val="806CCC5CB46A4DDDA5D0D61BABCB5CB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7578642BC76417694C394E6C092CF67">
    <w:name w:val="27578642BC76417694C394E6C092CF6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bidi="ar-SA"/>
    </w:rPr>
  </w:style>
  <w:style w:type="paragraph" w:customStyle="1" w:styleId="72D59635E56E4CD29469343DD2A5EED9">
    <w:name w:val="72D59635E56E4CD29469343DD2A5EED9"/>
    <w:rsid w:val="00643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0578E-D014-4A74-A5B5-4E8977811E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{A2E1D118-1023-473F-8EE9-59785CF1FF02}tf00546271_win32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2021-07-06T03:23:00Z</dcterms:created>
  <dcterms:modified xsi:type="dcterms:W3CDTF">2021-07-07T09:18:00Z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